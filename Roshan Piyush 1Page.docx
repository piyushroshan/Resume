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0" w:type="dxa"/>
        <w:tblInd w:w="108" w:type="dxa"/>
        <w:tblLayout w:type="fixed"/>
        <w:tblLook w:val="05A0" w:firstRow="1" w:lastRow="0" w:firstColumn="1" w:lastColumn="1" w:noHBand="0" w:noVBand="1"/>
      </w:tblPr>
      <w:tblGrid>
        <w:gridCol w:w="90"/>
        <w:gridCol w:w="6278"/>
        <w:gridCol w:w="3622"/>
        <w:gridCol w:w="90"/>
        <w:gridCol w:w="259"/>
        <w:gridCol w:w="131"/>
      </w:tblGrid>
      <w:tr w:rsidR="00083491" w:rsidRPr="00D87CE2" w:rsidTr="00276EA0">
        <w:trPr>
          <w:trHeight w:val="1165"/>
        </w:trPr>
        <w:tc>
          <w:tcPr>
            <w:tcW w:w="6368" w:type="dxa"/>
            <w:gridSpan w:val="2"/>
          </w:tcPr>
          <w:tbl>
            <w:tblPr>
              <w:tblW w:w="5400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5400"/>
            </w:tblGrid>
            <w:tr w:rsidR="00083491" w:rsidRPr="00D87CE2" w:rsidTr="00056155">
              <w:trPr>
                <w:trHeight w:val="20"/>
              </w:trPr>
              <w:tc>
                <w:tcPr>
                  <w:tcW w:w="5000" w:type="pct"/>
                </w:tcPr>
                <w:p w:rsidR="00083491" w:rsidRPr="00C528C1" w:rsidRDefault="002C117D" w:rsidP="00484F50">
                  <w:pPr>
                    <w:pStyle w:val="NoSpacing"/>
                    <w:tabs>
                      <w:tab w:val="left" w:pos="-126"/>
                    </w:tabs>
                    <w:rPr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</w:rPr>
                  </w:pPr>
                  <w:r>
                    <w:fldChar w:fldCharType="begin"/>
                  </w:r>
                  <w:r>
                    <w:instrText xml:space="preserve"> HYPERLINK "http://people.cse.nitc.ac.in/roshanpiyush/" </w:instrText>
                  </w:r>
                  <w:r>
                    <w:fldChar w:fldCharType="separate"/>
                  </w:r>
                  <w:proofErr w:type="spellStart"/>
                  <w:r w:rsidR="004862CF" w:rsidRPr="00C528C1"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t>Roshan</w:t>
                  </w:r>
                  <w:proofErr w:type="spellEnd"/>
                  <w:r w:rsidR="004862CF" w:rsidRPr="00C528C1"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t xml:space="preserve"> </w:t>
                  </w:r>
                  <w:proofErr w:type="spellStart"/>
                  <w:r w:rsidR="004862CF" w:rsidRPr="00C528C1"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t>Piyush</w:t>
                  </w:r>
                  <w:proofErr w:type="spellEnd"/>
                  <w:r>
                    <w:rPr>
                      <w:rStyle w:val="Hyperlink"/>
                      <w:rFonts w:asciiTheme="minorHAnsi" w:hAnsiTheme="minorHAnsi" w:cstheme="minorHAnsi"/>
                      <w:color w:val="000000" w:themeColor="text1"/>
                      <w:sz w:val="52"/>
                      <w:szCs w:val="52"/>
                      <w:u w:val="none"/>
                    </w:rPr>
                    <w:fldChar w:fldCharType="end"/>
                  </w:r>
                </w:p>
              </w:tc>
            </w:tr>
            <w:tr w:rsidR="00083491" w:rsidRPr="00D87CE2" w:rsidTr="00056155">
              <w:trPr>
                <w:trHeight w:val="221"/>
              </w:trPr>
              <w:tc>
                <w:tcPr>
                  <w:tcW w:w="5000" w:type="pct"/>
                </w:tcPr>
                <w:p w:rsidR="0008438A" w:rsidRDefault="00B31067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  <w:t xml:space="preserve"> S7</w:t>
                  </w:r>
                  <w:r w:rsidR="0033356E" w:rsidRPr="00D87CE2">
                    <w:rPr>
                      <w:rFonts w:asciiTheme="minorHAnsi" w:hAnsiTheme="minorHAnsi" w:cstheme="minorHAnsi"/>
                      <w:b/>
                      <w:bCs/>
                      <w:color w:val="6D83B3"/>
                    </w:rPr>
                    <w:t>, CSE, National Institute of Technology, Calicut</w:t>
                  </w:r>
                </w:p>
                <w:p w:rsidR="000D2045" w:rsidRPr="000D2045" w:rsidRDefault="006B1908" w:rsidP="000D2045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6D83B3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</w:t>
                  </w:r>
                  <w:r w:rsidR="000D2045" w:rsidRPr="000D2045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Github</w:t>
                  </w:r>
                  <w:r w:rsidR="00B65F7A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 :</w:t>
                  </w:r>
                  <w:r w:rsidR="000D2045" w:rsidRPr="000D2045">
                    <w:rPr>
                      <w:rFonts w:asciiTheme="minorHAnsi" w:hAnsiTheme="minorHAnsi" w:cstheme="minorHAnsi"/>
                      <w:bCs/>
                      <w:color w:val="595C62"/>
                      <w:lang w:val="fr-FR"/>
                    </w:rPr>
                    <w:t xml:space="preserve"> </w:t>
                  </w:r>
                  <w:hyperlink r:id="rId10" w:history="1">
                    <w:r w:rsidR="000D2045" w:rsidRPr="000D2045">
                      <w:rPr>
                        <w:rStyle w:val="Hyperlink"/>
                        <w:rFonts w:asciiTheme="minorHAnsi" w:hAnsiTheme="minorHAnsi" w:cstheme="minorHAnsi"/>
                        <w:bCs/>
                        <w:u w:val="none"/>
                      </w:rPr>
                      <w:t>http://github.com/piyushroshan</w:t>
                    </w:r>
                  </w:hyperlink>
                </w:p>
              </w:tc>
            </w:tr>
          </w:tbl>
          <w:p w:rsidR="00083491" w:rsidRPr="00D87CE2" w:rsidRDefault="00083491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102" w:type="dxa"/>
            <w:gridSpan w:val="4"/>
          </w:tcPr>
          <w:tbl>
            <w:tblPr>
              <w:tblW w:w="348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3481"/>
            </w:tblGrid>
            <w:tr w:rsidR="00083491" w:rsidRPr="00D87CE2" w:rsidTr="00056155">
              <w:trPr>
                <w:trHeight w:val="273"/>
              </w:trPr>
              <w:tc>
                <w:tcPr>
                  <w:tcW w:w="348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D87CE2" w:rsidRDefault="009F2958" w:rsidP="00484F50">
                  <w:pPr>
                    <w:tabs>
                      <w:tab w:val="left" w:pos="152"/>
                    </w:tabs>
                    <w:spacing w:after="0" w:line="240" w:lineRule="auto"/>
                    <w:ind w:left="72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D87CE2" w:rsidTr="00056155">
              <w:trPr>
                <w:trHeight w:val="847"/>
              </w:trPr>
              <w:tc>
                <w:tcPr>
                  <w:tcW w:w="348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D87CE2" w:rsidRDefault="004862CF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Mob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</w:t>
                  </w:r>
                  <w:r w:rsidR="001B7616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9447884634</w:t>
                  </w:r>
                </w:p>
                <w:p w:rsidR="009F2958" w:rsidRPr="00D87CE2" w:rsidRDefault="00FA7B5B" w:rsidP="00484F50">
                  <w:pPr>
                    <w:tabs>
                      <w:tab w:val="left" w:pos="152"/>
                    </w:tabs>
                    <w:spacing w:before="0" w:after="4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>e-mail :</w:t>
                  </w:r>
                  <w:r w:rsidR="00761577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 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hyperlink r:id="rId11" w:history="1">
                    <w:r w:rsidR="00FB13F0" w:rsidRPr="00D87CE2">
                      <w:rPr>
                        <w:rStyle w:val="Hyperlink"/>
                        <w:rFonts w:asciiTheme="minorHAnsi" w:hAnsiTheme="minorHAnsi" w:cstheme="minorHAnsi"/>
                        <w:b/>
                        <w:bCs/>
                        <w:lang w:val="fr-FR"/>
                      </w:rPr>
                      <w:t>piyushroshan@gmail.com</w:t>
                    </w:r>
                  </w:hyperlink>
                </w:p>
                <w:p w:rsidR="00025358" w:rsidRPr="00D87CE2" w:rsidRDefault="00F664E4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M-30/6, New Bccl Colony, Dugda,</w:t>
                  </w:r>
                </w:p>
                <w:p w:rsidR="00F664E4" w:rsidRPr="00D87CE2" w:rsidRDefault="00EC5869" w:rsidP="00484F50">
                  <w:pPr>
                    <w:tabs>
                      <w:tab w:val="left" w:pos="152"/>
                    </w:tabs>
                    <w:spacing w:before="0" w:after="0" w:line="240" w:lineRule="auto"/>
                    <w:ind w:left="72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>Bokaro, Jharkhand-</w:t>
                  </w:r>
                  <w:r w:rsidR="00F664E4" w:rsidRPr="00D87CE2">
                    <w:rPr>
                      <w:rFonts w:asciiTheme="minorHAnsi" w:hAnsiTheme="minorHAnsi" w:cstheme="minorHAnsi"/>
                      <w:b/>
                      <w:bCs/>
                      <w:color w:val="595C62"/>
                      <w:lang w:val="fr-FR"/>
                    </w:rPr>
                    <w:t xml:space="preserve"> 828404</w:t>
                  </w:r>
                </w:p>
              </w:tc>
            </w:tr>
          </w:tbl>
          <w:p w:rsidR="00A47C15" w:rsidRPr="00D87CE2" w:rsidRDefault="00A47C15" w:rsidP="00A47C15">
            <w:pPr>
              <w:tabs>
                <w:tab w:val="left" w:pos="152"/>
              </w:tabs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15076" w:rsidRPr="00D87CE2" w:rsidTr="00276EA0">
        <w:trPr>
          <w:gridAfter w:val="1"/>
          <w:wAfter w:w="131" w:type="dxa"/>
          <w:trHeight w:val="1944"/>
        </w:trPr>
        <w:tc>
          <w:tcPr>
            <w:tcW w:w="10339" w:type="dxa"/>
            <w:gridSpan w:val="5"/>
            <w:shd w:val="clear" w:color="auto" w:fill="auto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142"/>
              <w:gridCol w:w="3420"/>
              <w:gridCol w:w="3690"/>
              <w:gridCol w:w="1598"/>
            </w:tblGrid>
            <w:tr w:rsidR="00A47C15" w:rsidRPr="00D87CE2" w:rsidTr="00E3185B">
              <w:trPr>
                <w:trHeight w:val="275"/>
              </w:trPr>
              <w:tc>
                <w:tcPr>
                  <w:tcW w:w="9850" w:type="dxa"/>
                  <w:gridSpan w:val="4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D87CE2" w:rsidRDefault="00A47C15" w:rsidP="00E3185B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A47C15" w:rsidRPr="00D87CE2" w:rsidTr="004D19B1">
              <w:trPr>
                <w:trHeight w:val="169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Year</w:t>
                  </w:r>
                </w:p>
              </w:tc>
              <w:tc>
                <w:tcPr>
                  <w:tcW w:w="342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Degree /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Institute</w:t>
                  </w:r>
                  <w:r w:rsidR="00EC5869">
                    <w:rPr>
                      <w:rFonts w:asciiTheme="minorHAnsi" w:hAnsiTheme="minorHAnsi" w:cstheme="minorHAnsi"/>
                      <w:bCs/>
                    </w:rPr>
                    <w:t xml:space="preserve"> / School</w:t>
                  </w:r>
                </w:p>
              </w:tc>
              <w:tc>
                <w:tcPr>
                  <w:tcW w:w="1598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47C15" w:rsidRPr="008B4B33" w:rsidRDefault="00A47C15" w:rsidP="00281A86">
                  <w:pPr>
                    <w:tabs>
                      <w:tab w:val="left" w:pos="152"/>
                    </w:tabs>
                    <w:spacing w:before="0" w:after="0" w:line="24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B4B33">
                    <w:rPr>
                      <w:rFonts w:asciiTheme="minorHAnsi" w:hAnsiTheme="minorHAnsi" w:cstheme="minorHAnsi"/>
                      <w:bCs/>
                    </w:rPr>
                    <w:t>CGPA / %</w:t>
                  </w:r>
                </w:p>
              </w:tc>
            </w:tr>
            <w:tr w:rsidR="00A47C15" w:rsidRPr="00D87CE2" w:rsidTr="004D19B1">
              <w:trPr>
                <w:trHeight w:val="166"/>
              </w:trPr>
              <w:tc>
                <w:tcPr>
                  <w:tcW w:w="11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2010-2014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2009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2007</w:t>
                  </w:r>
                </w:p>
              </w:tc>
              <w:tc>
                <w:tcPr>
                  <w:tcW w:w="342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695A32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B-Tech,</w:t>
                  </w:r>
                  <w:r w:rsidR="00A47C15">
                    <w:rPr>
                      <w:rFonts w:asciiTheme="minorHAnsi" w:hAnsiTheme="minorHAnsi" w:cstheme="minorHAnsi"/>
                      <w:bCs/>
                    </w:rPr>
                    <w:t xml:space="preserve"> CSE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CBSE,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Senior School Certificate /</w:t>
                  </w:r>
                  <w:r w:rsidR="004D19B1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+2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ICSE,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 xml:space="preserve"> Secondary School Certificate</w:t>
                  </w:r>
                </w:p>
              </w:tc>
              <w:tc>
                <w:tcPr>
                  <w:tcW w:w="369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National Institute of Technology, Calicut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Jawaharlal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Pr="00E20EF8">
                    <w:rPr>
                      <w:rFonts w:asciiTheme="minorHAnsi" w:hAnsiTheme="minorHAnsi" w:cstheme="minorHAnsi"/>
                      <w:bCs/>
                    </w:rPr>
                    <w:t>Nehru Memorial SS, Dhanbad</w:t>
                  </w:r>
                </w:p>
                <w:p w:rsidR="00281A86" w:rsidRPr="00E20EF8" w:rsidRDefault="004D19B1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De Nobili School</w:t>
                  </w:r>
                  <w:r w:rsidR="00281A86" w:rsidRPr="00E20EF8">
                    <w:rPr>
                      <w:rFonts w:asciiTheme="minorHAnsi" w:hAnsiTheme="minorHAnsi" w:cstheme="minorHAnsi"/>
                      <w:bCs/>
                    </w:rPr>
                    <w:t>, Chandrapura</w:t>
                  </w:r>
                </w:p>
              </w:tc>
              <w:tc>
                <w:tcPr>
                  <w:tcW w:w="159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7C15" w:rsidRDefault="00A47C15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E20EF8">
                    <w:rPr>
                      <w:rFonts w:asciiTheme="minorHAnsi" w:hAnsiTheme="minorHAnsi" w:cstheme="minorHAnsi"/>
                      <w:bCs/>
                    </w:rPr>
                    <w:t>8.0  (of 10) till S6</w:t>
                  </w:r>
                </w:p>
                <w:p w:rsidR="00281A86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68%</w:t>
                  </w:r>
                </w:p>
                <w:p w:rsidR="00281A86" w:rsidRPr="00E20EF8" w:rsidRDefault="00281A86" w:rsidP="00281A86">
                  <w:pPr>
                    <w:tabs>
                      <w:tab w:val="left" w:pos="152"/>
                    </w:tabs>
                    <w:spacing w:before="0" w:after="0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90%</w:t>
                  </w:r>
                </w:p>
              </w:tc>
            </w:tr>
          </w:tbl>
          <w:p w:rsidR="00A47C15" w:rsidRPr="00A47C15" w:rsidRDefault="00A47C15" w:rsidP="00E95A30">
            <w:pPr>
              <w:spacing w:before="0" w:after="0"/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862"/>
              <w:gridCol w:w="7988"/>
            </w:tblGrid>
            <w:tr w:rsidR="00315076" w:rsidRPr="00D87CE2" w:rsidTr="00056155">
              <w:trPr>
                <w:trHeight w:val="48"/>
              </w:trPr>
              <w:tc>
                <w:tcPr>
                  <w:tcW w:w="9850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D87CE2" w:rsidRDefault="00315076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5117FF" w:rsidRPr="00D87CE2" w:rsidTr="00E95A30">
              <w:trPr>
                <w:trHeight w:val="1395"/>
              </w:trPr>
              <w:tc>
                <w:tcPr>
                  <w:tcW w:w="186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5117FF" w:rsidRDefault="00281A86" w:rsidP="00E95A30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Languages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Web Development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Frameworks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 w:rsidRP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Databases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1B1C77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Version Control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br/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 xml:space="preserve"> </w:t>
                  </w:r>
                  <w:r w:rsidR="005117FF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Operating Systems</w:t>
                  </w:r>
                </w:p>
              </w:tc>
              <w:tc>
                <w:tcPr>
                  <w:tcW w:w="7988" w:type="dxa"/>
                  <w:tcBorders>
                    <w:top w:val="double" w:sz="6" w:space="0" w:color="AEBAD5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5117FF" w:rsidRPr="005117FF" w:rsidRDefault="001D43E4" w:rsidP="00E95A30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C, 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C++,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Python,</w:t>
                  </w:r>
                  <w:r w:rsidR="00E11705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shell s</w:t>
                  </w:r>
                  <w:r w:rsidR="007A541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cripting,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9F6E4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Core 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JAVA,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MIT-Scheme(LISP)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HTML, CSS,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SASS,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JavaScript,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  <w:r w:rsidR="00F92A83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Bootstrap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PHP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(basics)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Django, Drupal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MySQL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  <w:t>GIT</w:t>
                  </w:r>
                  <w:r w:rsidR="005117FF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br/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GNU/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Linux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, 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Windows</w:t>
                  </w:r>
                  <w:r w:rsidR="0008438A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7, Vista, XP, BackTrack4</w:t>
                  </w:r>
                  <w:r w:rsidR="001A7212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, Android</w:t>
                  </w:r>
                </w:p>
              </w:tc>
            </w:tr>
          </w:tbl>
          <w:p w:rsidR="0073451A" w:rsidRPr="00762D4D" w:rsidRDefault="0073451A" w:rsidP="00762D4D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15076" w:rsidRPr="00D87CE2" w:rsidTr="00276EA0">
        <w:trPr>
          <w:gridAfter w:val="3"/>
          <w:wAfter w:w="480" w:type="dxa"/>
          <w:trHeight w:val="6912"/>
        </w:trPr>
        <w:tc>
          <w:tcPr>
            <w:tcW w:w="9990" w:type="dxa"/>
            <w:gridSpan w:val="3"/>
          </w:tcPr>
          <w:p w:rsidR="0033356E" w:rsidRPr="00E95A30" w:rsidRDefault="0033356E" w:rsidP="00A47C15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50"/>
            </w:tblGrid>
            <w:tr w:rsidR="00315076" w:rsidRPr="00D87CE2" w:rsidTr="00056155">
              <w:trPr>
                <w:trHeight w:val="239"/>
              </w:trPr>
              <w:tc>
                <w:tcPr>
                  <w:tcW w:w="98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EB655E" w:rsidRDefault="00DD5FB3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EB655E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Projects</w:t>
                  </w:r>
                </w:p>
              </w:tc>
            </w:tr>
            <w:tr w:rsidR="00315076" w:rsidRPr="00D87CE2" w:rsidTr="00056155">
              <w:trPr>
                <w:trHeight w:val="2959"/>
              </w:trPr>
              <w:tc>
                <w:tcPr>
                  <w:tcW w:w="98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898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694"/>
                    <w:gridCol w:w="11294"/>
                  </w:tblGrid>
                  <w:tr w:rsidR="00695A32" w:rsidRPr="00EB655E" w:rsidTr="00695A32">
                    <w:trPr>
                      <w:trHeight w:val="281"/>
                    </w:trPr>
                    <w:tc>
                      <w:tcPr>
                        <w:tcW w:w="7694" w:type="dxa"/>
                      </w:tcPr>
                      <w:p w:rsidR="00695A32" w:rsidRPr="001C6C13" w:rsidRDefault="00695A32" w:rsidP="001C6C13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Vulnerability Assessment</w:t>
                        </w:r>
                      </w:p>
                      <w:p w:rsidR="00695A32" w:rsidRPr="00EB655E" w:rsidRDefault="00695A32" w:rsidP="00E3185B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Testing the </w:t>
                        </w:r>
                        <w:hyperlink r:id="rId12" w:history="1">
                          <w:r w:rsidRPr="00EB655E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u w:val="none"/>
                            </w:rPr>
                            <w:t>institution website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for vulnerabilities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  <w:p w:rsidR="00695A32" w:rsidRDefault="00695A32" w:rsidP="001820A6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>Handling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ecurity issues with institution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webservers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under the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guidance of</w:t>
                        </w:r>
                      </w:p>
                      <w:p w:rsidR="00695A32" w:rsidRPr="00695A32" w:rsidRDefault="00695A32" w:rsidP="001820A6">
                        <w:pPr>
                          <w:pStyle w:val="ListParagraph"/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P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rof. Vineet Paleri, Department of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CSE.</w:t>
                        </w:r>
                      </w:p>
                      <w:p w:rsidR="00695A32" w:rsidRDefault="00695A32" w:rsidP="00695A32">
                        <w:pPr>
                          <w:tabs>
                            <w:tab w:val="left" w:pos="152"/>
                          </w:tabs>
                          <w:spacing w:before="0" w:after="0"/>
                          <w:contextualSpacing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Web Developer</w:t>
                        </w:r>
                      </w:p>
                      <w:p w:rsidR="00695A32" w:rsidRPr="00695A32" w:rsidRDefault="00695A32" w:rsidP="00695A32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a web console </w:t>
                        </w:r>
                        <w:r w:rsidRPr="00F80C49">
                          <w:rPr>
                            <w:rFonts w:asciiTheme="minorHAnsi" w:hAnsiTheme="minorHAnsi" w:cstheme="minorHAnsi"/>
                          </w:rPr>
                          <w:t xml:space="preserve">for Bash Scripting event, Tathva 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’12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(Python</w:t>
                        </w:r>
                        <w:r w:rsidR="000D54D7">
                          <w:rPr>
                            <w:rFonts w:asciiTheme="minorHAnsi" w:hAnsiTheme="minorHAnsi" w:cstheme="minorHAnsi"/>
                            <w:b/>
                          </w:rPr>
                          <w:t xml:space="preserve">, HTML, CSS, Jquery, 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>, Datastore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695A32" w:rsidRDefault="00695A32" w:rsidP="000771B5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tabs>
                            <w:tab w:val="left" w:pos="152"/>
                          </w:tabs>
                          <w:spacing w:before="0" w:after="0"/>
                          <w:ind w:right="162"/>
                          <w:jc w:val="left"/>
                          <w:rPr>
                            <w:rFonts w:asciiTheme="minorHAnsi" w:hAnsiTheme="minorHAnsi" w:cstheme="minorHAnsi"/>
                          </w:rPr>
                        </w:pP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Designed website of </w:t>
                        </w:r>
                        <w:hyperlink r:id="rId13" w:history="1">
                          <w:r w:rsidRPr="00F80C49">
                            <w:rPr>
                              <w:rFonts w:asciiTheme="minorHAnsi" w:hAnsiTheme="minorHAnsi" w:cstheme="minorHAnsi"/>
                            </w:rPr>
                            <w:t>TEDxNITCalicut</w:t>
                          </w:r>
                          <w:r w:rsidR="009A6085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F80C49">
                            <w:rPr>
                              <w:rFonts w:asciiTheme="minorHAnsi" w:hAnsiTheme="minorHAnsi" w:cstheme="minorHAnsi"/>
                            </w:rPr>
                            <w:t>2013</w:t>
                          </w:r>
                        </w:hyperlink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(an </w:t>
                        </w:r>
                        <w:r w:rsidR="003E53BF">
                          <w:rPr>
                            <w:rFonts w:asciiTheme="minorHAnsi" w:hAnsiTheme="minorHAnsi" w:cstheme="minorHAnsi"/>
                          </w:rPr>
                          <w:t>independently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organized</w:t>
                        </w:r>
                        <w:r w:rsidR="000771B5">
                          <w:rPr>
                            <w:rFonts w:asciiTheme="minorHAnsi" w:hAnsiTheme="minorHAnsi" w:cstheme="minorHAnsi"/>
                          </w:rPr>
                          <w:t xml:space="preserve"> TED</w:t>
                        </w:r>
                        <w:r w:rsidR="009A6085">
                          <w:rPr>
                            <w:rFonts w:asciiTheme="minorHAnsi" w:hAnsiTheme="minorHAnsi" w:cstheme="minorHAnsi"/>
                          </w:rPr>
                          <w:t xml:space="preserve"> event)</w:t>
                        </w:r>
                        <w:r w:rsidRPr="00695A32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(Django</w:t>
                        </w:r>
                        <w:r w:rsidR="004923CC">
                          <w:rPr>
                            <w:rFonts w:asciiTheme="minorHAnsi" w:hAnsiTheme="minorHAnsi" w:cstheme="minorHAnsi"/>
                            <w:b/>
                          </w:rPr>
                          <w:t>, HTML, CSS</w:t>
                        </w:r>
                        <w:r w:rsidR="00F453E2">
                          <w:rPr>
                            <w:rFonts w:asciiTheme="minorHAnsi" w:hAnsiTheme="minorHAnsi" w:cstheme="minorHAnsi"/>
                            <w:b/>
                          </w:rPr>
                          <w:t>, Jquery, JavaScript</w:t>
                        </w:r>
                        <w:r w:rsidR="00D36249">
                          <w:rPr>
                            <w:rFonts w:asciiTheme="minorHAnsi" w:hAnsiTheme="minorHAnsi" w:cstheme="minorHAnsi"/>
                            <w:b/>
                          </w:rPr>
                          <w:t xml:space="preserve">, </w:t>
                        </w:r>
                        <w:r w:rsidR="00A11D0D">
                          <w:rPr>
                            <w:rFonts w:asciiTheme="minorHAnsi" w:hAnsiTheme="minorHAnsi" w:cstheme="minorHAnsi"/>
                            <w:b/>
                          </w:rPr>
                          <w:t>SQL</w:t>
                        </w:r>
                        <w:r w:rsidRPr="00695A32">
                          <w:rPr>
                            <w:rFonts w:asciiTheme="minorHAnsi" w:hAnsiTheme="minorHAnsi" w:cstheme="minorHAnsi"/>
                            <w:b/>
                          </w:rPr>
                          <w:t>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</w:rPr>
                          <w:t>.</w:t>
                        </w:r>
                      </w:p>
                      <w:p w:rsidR="00695A32" w:rsidRPr="001C6C13" w:rsidRDefault="00695A32" w:rsidP="001C6C13">
                        <w:pPr>
                          <w:pStyle w:val="Style1"/>
                          <w:numPr>
                            <w:ilvl w:val="0"/>
                            <w:numId w:val="0"/>
                          </w:numPr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App Developer</w:t>
                        </w:r>
                      </w:p>
                      <w:p w:rsidR="00695A32" w:rsidRPr="001C6C13" w:rsidRDefault="00695A32" w:rsidP="001820A6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Developed an </w:t>
                        </w:r>
                        <w:hyperlink r:id="rId14" w:history="1">
                          <w:r w:rsidRPr="00EB655E">
                            <w:rPr>
                              <w:rFonts w:asciiTheme="minorHAnsi" w:hAnsiTheme="minorHAnsi" w:cstheme="minorHAnsi"/>
                            </w:rPr>
                            <w:t>Android application</w:t>
                          </w:r>
                        </w:hyperlink>
                        <w:r>
                          <w:rPr>
                            <w:rFonts w:asciiTheme="minorHAnsi" w:hAnsiTheme="minorHAnsi" w:cstheme="minorHAnsi"/>
                          </w:rPr>
                          <w:t xml:space="preserve"> for 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Tathva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’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>12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participants to keep track of events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  <w:p w:rsidR="00695A32" w:rsidRPr="00EB655E" w:rsidRDefault="00695A32" w:rsidP="0012328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</w:rPr>
                          <w:t>Course Projects</w:t>
                        </w:r>
                      </w:p>
                      <w:p w:rsidR="00695A32" w:rsidRPr="00123286" w:rsidRDefault="00695A32" w:rsidP="00123286">
                        <w:pPr>
                          <w:pStyle w:val="Style1"/>
                          <w:tabs>
                            <w:tab w:val="left" w:pos="152"/>
                          </w:tabs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="009A5F3D" w:rsidRPr="00EB655E">
                          <w:rPr>
                            <w:rFonts w:asciiTheme="minorHAnsi" w:hAnsiTheme="minorHAnsi" w:cstheme="minorHAnsi"/>
                          </w:rPr>
                          <w:t>SIL:</w:t>
                        </w:r>
                        <w:r w:rsidRPr="00EB655E">
                          <w:rPr>
                            <w:rFonts w:asciiTheme="minorHAnsi" w:hAnsiTheme="minorHAnsi" w:cstheme="minorHAnsi"/>
                          </w:rPr>
                          <w:t xml:space="preserve"> A S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imple Integer Language compiler</w:t>
                        </w:r>
                        <w:r w:rsidR="005A4369">
                          <w:rPr>
                            <w:rFonts w:asciiTheme="minorHAnsi" w:hAnsiTheme="minorHAnsi" w:cstheme="minorHAnsi"/>
                          </w:rPr>
                          <w:t xml:space="preserve"> as part of Compiler Lab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Pr="00EB655E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(LEX/YACC)</w:t>
                        </w:r>
                        <w:r w:rsidR="0033216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tcW w:w="11294" w:type="dxa"/>
                      </w:tcPr>
                      <w:p w:rsidR="0023204F" w:rsidRDefault="0023204F" w:rsidP="001820A6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Jan, 2012 – Present</w:t>
                        </w: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23204F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695A32" w:rsidP="0023204F">
                        <w:pPr>
                          <w:tabs>
                            <w:tab w:val="left" w:pos="152"/>
                          </w:tabs>
                          <w:spacing w:before="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 xml:space="preserve">May, 2012 </w:t>
                        </w: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softHyphen/>
                          <w:t>– Feb, 2013</w:t>
                        </w:r>
                      </w:p>
                      <w:p w:rsidR="00695A32" w:rsidRDefault="00EC2585" w:rsidP="00EC2585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br/>
                        </w:r>
                        <w:r w:rsidR="00695A32">
                          <w:rPr>
                            <w:rFonts w:asciiTheme="minorHAnsi" w:hAnsiTheme="minorHAnsi" w:cstheme="minorHAnsi"/>
                            <w:b/>
                          </w:rPr>
                          <w:t>Sep</w:t>
                        </w:r>
                        <w:r w:rsidR="00695A32" w:rsidRPr="00695A32">
                          <w:rPr>
                            <w:rFonts w:asciiTheme="minorHAnsi" w:hAnsiTheme="minorHAnsi" w:cstheme="minorHAnsi"/>
                            <w:b/>
                          </w:rPr>
                          <w:t>, 2012 – Oct, 2012</w:t>
                        </w:r>
                      </w:p>
                      <w:p w:rsidR="00695A32" w:rsidRDefault="00695A32" w:rsidP="001820A6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695A32" w:rsidRDefault="00332168" w:rsidP="00EC2585">
                        <w:pPr>
                          <w:tabs>
                            <w:tab w:val="left" w:pos="152"/>
                          </w:tabs>
                          <w:spacing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Oct, 2012</w:t>
                        </w:r>
                      </w:p>
                      <w:p w:rsidR="00332168" w:rsidRDefault="00332168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</w:p>
                      <w:p w:rsidR="00332168" w:rsidRPr="00695A32" w:rsidRDefault="0023204F" w:rsidP="0023204F">
                        <w:pPr>
                          <w:tabs>
                            <w:tab w:val="left" w:pos="152"/>
                          </w:tabs>
                          <w:spacing w:before="0" w:after="0" w:line="36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</w:rPr>
                          <w:t>S6 – Winter Semester</w:t>
                        </w:r>
                      </w:p>
                    </w:tc>
                  </w:tr>
                </w:tbl>
                <w:p w:rsidR="00315076" w:rsidRPr="00EB655E" w:rsidRDefault="00315076" w:rsidP="00484F5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61283C" w:rsidRPr="00E95A30" w:rsidRDefault="0061283C" w:rsidP="007A541F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  <w:tbl>
            <w:tblPr>
              <w:tblW w:w="987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913"/>
              <w:gridCol w:w="7959"/>
            </w:tblGrid>
            <w:tr w:rsidR="00332168" w:rsidRPr="00D87CE2" w:rsidTr="00E95A30">
              <w:trPr>
                <w:trHeight w:val="225"/>
              </w:trPr>
              <w:tc>
                <w:tcPr>
                  <w:tcW w:w="9872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2168" w:rsidRPr="00EB655E" w:rsidRDefault="00332168" w:rsidP="005831E3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Internship                                                                                                                          </w:t>
                  </w:r>
                  <w:r w:rsidR="00E95A30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 xml:space="preserve">                             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May, 2013 – Jul, 2013</w:t>
                  </w:r>
                </w:p>
              </w:tc>
            </w:tr>
            <w:tr w:rsidR="007B6B92" w:rsidRPr="00D87CE2" w:rsidTr="00E95A30">
              <w:trPr>
                <w:trHeight w:val="287"/>
              </w:trPr>
              <w:tc>
                <w:tcPr>
                  <w:tcW w:w="1913" w:type="dxa"/>
                  <w:tcBorders>
                    <w:top w:val="double" w:sz="6" w:space="0" w:color="AEBAD5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Role</w:t>
                  </w:r>
                </w:p>
              </w:tc>
              <w:tc>
                <w:tcPr>
                  <w:tcW w:w="7959" w:type="dxa"/>
                  <w:tcBorders>
                    <w:top w:val="double" w:sz="6" w:space="0" w:color="AEBAD5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Pr="00815371" w:rsidRDefault="00DD12DB" w:rsidP="007B6B92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Team l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>eader</w:t>
                  </w:r>
                </w:p>
              </w:tc>
            </w:tr>
            <w:tr w:rsidR="007B6B92" w:rsidRPr="00D87CE2" w:rsidTr="00E95A30">
              <w:trPr>
                <w:trHeight w:val="284"/>
              </w:trPr>
              <w:tc>
                <w:tcPr>
                  <w:tcW w:w="1913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Aim</w:t>
                  </w:r>
                </w:p>
              </w:tc>
              <w:tc>
                <w:tcPr>
                  <w:tcW w:w="7959" w:type="dxa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B6B92" w:rsidP="00A44454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 xml:space="preserve">Develop a 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>MOOC Prototype</w:t>
                  </w:r>
                  <w:r w:rsidR="00F220E6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</w:t>
                  </w:r>
                  <w:r w:rsidRPr="00A44454">
                    <w:rPr>
                      <w:rFonts w:asciiTheme="minorHAnsi" w:hAnsiTheme="minorHAnsi" w:cstheme="minorHAnsi"/>
                      <w:bCs/>
                      <w:i/>
                    </w:rPr>
                    <w:t xml:space="preserve"> Studio Framework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 for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</w:p>
              </w:tc>
            </w:tr>
            <w:tr w:rsidR="007B6B92" w:rsidRPr="00D87CE2" w:rsidTr="00E95A30">
              <w:trPr>
                <w:trHeight w:val="284"/>
              </w:trPr>
              <w:tc>
                <w:tcPr>
                  <w:tcW w:w="1913" w:type="dxa"/>
                  <w:tcBorders>
                    <w:top w:val="nil"/>
                    <w:left w:val="single" w:sz="8" w:space="0" w:color="AEBAD5"/>
                    <w:bottom w:val="nil"/>
                    <w:right w:val="nil"/>
                  </w:tcBorders>
                </w:tcPr>
                <w:p w:rsidR="007B6B92" w:rsidRPr="0008438A" w:rsidRDefault="00281A86" w:rsidP="00332168">
                  <w:pPr>
                    <w:tabs>
                      <w:tab w:val="left" w:pos="152"/>
                    </w:tabs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/>
                      <w:bCs/>
                    </w:rPr>
                    <w:t>Details</w:t>
                  </w:r>
                </w:p>
              </w:tc>
              <w:tc>
                <w:tcPr>
                  <w:tcW w:w="7959" w:type="dxa"/>
                  <w:tcBorders>
                    <w:top w:val="nil"/>
                    <w:left w:val="nil"/>
                    <w:bottom w:val="nil"/>
                    <w:right w:val="single" w:sz="8" w:space="0" w:color="AEBAD5"/>
                  </w:tcBorders>
                </w:tcPr>
                <w:p w:rsidR="007B6B92" w:rsidRDefault="00747D6F" w:rsidP="00E95A30">
                  <w:pPr>
                    <w:tabs>
                      <w:tab w:val="left" w:pos="152"/>
                    </w:tabs>
                    <w:spacing w:before="0"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Enhancing</w:t>
                  </w:r>
                  <w:r w:rsidR="00B96245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>features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of </w:t>
                  </w:r>
                  <w:proofErr w:type="spellStart"/>
                  <w:r w:rsidR="007B6B92">
                    <w:rPr>
                      <w:rFonts w:asciiTheme="minorHAnsi" w:hAnsiTheme="minorHAnsi" w:cstheme="minorHAnsi"/>
                      <w:bCs/>
                    </w:rPr>
                    <w:t>edX</w:t>
                  </w:r>
                  <w:proofErr w:type="spellEnd"/>
                  <w:r w:rsidR="007B6B92">
                    <w:rPr>
                      <w:rFonts w:asciiTheme="minorHAnsi" w:hAnsiTheme="minorHAnsi" w:cstheme="minorHAnsi"/>
                      <w:bCs/>
                    </w:rPr>
                    <w:t>-Studio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and guiding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and leading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a team of 15</w:t>
                  </w:r>
                  <w:r w:rsidR="0086351A">
                    <w:rPr>
                      <w:rFonts w:asciiTheme="minorHAnsi" w:hAnsiTheme="minorHAnsi" w:cstheme="minorHAnsi"/>
                      <w:bCs/>
                    </w:rPr>
                    <w:t xml:space="preserve"> people</w:t>
                  </w:r>
                  <w:proofErr w:type="gramStart"/>
                  <w:r w:rsidR="0086351A">
                    <w:rPr>
                      <w:rFonts w:asciiTheme="minorHAnsi" w:hAnsiTheme="minorHAnsi" w:cstheme="minorHAnsi"/>
                      <w:bCs/>
                    </w:rPr>
                    <w:t>,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in</w:t>
                  </w:r>
                  <w:proofErr w:type="gramEnd"/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collaboration with edX, a non-profit company by MIT and Harvard University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under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 xml:space="preserve"> the guidance</w:t>
                  </w:r>
                  <w:r w:rsidR="00F83306">
                    <w:rPr>
                      <w:rFonts w:asciiTheme="minorHAnsi" w:hAnsiTheme="minorHAnsi" w:cstheme="minorHAnsi"/>
                      <w:bCs/>
                    </w:rPr>
                    <w:t xml:space="preserve"> of Prof. Deepak B. Phatak, Department of CSE, IIT Bombay</w:t>
                  </w:r>
                  <w:r w:rsidR="00C32419">
                    <w:rPr>
                      <w:rFonts w:asciiTheme="minorHAnsi" w:hAnsiTheme="minorHAnsi" w:cstheme="minorHAnsi"/>
                      <w:bCs/>
                    </w:rPr>
                    <w:t>.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Features implemented</w:t>
                  </w:r>
                  <w:r w:rsidR="000B41A4">
                    <w:rPr>
                      <w:rFonts w:asciiTheme="minorHAnsi" w:hAnsiTheme="minorHAnsi" w:cstheme="minorHAnsi"/>
                      <w:bCs/>
                    </w:rPr>
                    <w:t xml:space="preserve"> and worked on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332168">
                    <w:rPr>
                      <w:rFonts w:asciiTheme="minorHAnsi" w:hAnsiTheme="minorHAnsi" w:cstheme="minorHAnsi"/>
                      <w:bCs/>
                    </w:rPr>
                    <w:t>were</w:t>
                  </w:r>
                  <w:r w:rsidR="007B6B92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advanced</w:t>
                  </w:r>
                  <w:r w:rsidR="004A5B7B" w:rsidRPr="004A5B7B">
                    <w:rPr>
                      <w:rFonts w:asciiTheme="minorHAnsi" w:hAnsiTheme="minorHAnsi" w:cstheme="minorHAnsi"/>
                      <w:bCs/>
                      <w:i/>
                    </w:rPr>
                    <w:t xml:space="preserve"> course search, </w:t>
                  </w:r>
                  <w:r w:rsidR="007B6B92" w:rsidRPr="004A5B7B">
                    <w:rPr>
                      <w:rFonts w:asciiTheme="minorHAnsi" w:hAnsiTheme="minorHAnsi" w:cstheme="minorHAnsi"/>
                      <w:bCs/>
                      <w:i/>
                    </w:rPr>
                    <w:t>course categorization, video tagging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, discussion forums</w:t>
                  </w:r>
                  <w:r w:rsidR="00491311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FF6E7B">
                    <w:rPr>
                      <w:rFonts w:asciiTheme="minorHAnsi" w:hAnsiTheme="minorHAnsi" w:cstheme="minorHAnsi"/>
                      <w:bCs/>
                      <w:i/>
                    </w:rPr>
                    <w:t>and notification</w:t>
                  </w:r>
                  <w:r w:rsidR="001820A6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>system, automated setup script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,</w:t>
                  </w:r>
                  <w:r w:rsidR="00496717">
                    <w:rPr>
                      <w:rFonts w:asciiTheme="minorHAnsi" w:hAnsiTheme="minorHAnsi" w:cstheme="minorHAnsi"/>
                      <w:bCs/>
                      <w:i/>
                    </w:rPr>
                    <w:t xml:space="preserve"> </w:t>
                  </w:r>
                  <w:r w:rsidR="00911899">
                    <w:rPr>
                      <w:rFonts w:asciiTheme="minorHAnsi" w:hAnsiTheme="minorHAnsi" w:cstheme="minorHAnsi"/>
                      <w:bCs/>
                      <w:i/>
                    </w:rPr>
                    <w:t>and handling proxy authentication.</w:t>
                  </w:r>
                </w:p>
              </w:tc>
            </w:tr>
            <w:tr w:rsidR="007B6B92" w:rsidRPr="00D87CE2" w:rsidTr="00E95A30">
              <w:trPr>
                <w:trHeight w:val="284"/>
              </w:trPr>
              <w:tc>
                <w:tcPr>
                  <w:tcW w:w="1913" w:type="dxa"/>
                  <w:tcBorders>
                    <w:top w:val="nil"/>
                    <w:left w:val="single" w:sz="8" w:space="0" w:color="AEBAD5"/>
                    <w:bottom w:val="single" w:sz="8" w:space="0" w:color="AEBAD5"/>
                    <w:right w:val="nil"/>
                  </w:tcBorders>
                </w:tcPr>
                <w:p w:rsidR="007B6B92" w:rsidRPr="0008438A" w:rsidRDefault="00281A86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7B6B92" w:rsidRPr="0008438A">
                    <w:rPr>
                      <w:rFonts w:asciiTheme="minorHAnsi" w:hAnsiTheme="minorHAnsi" w:cstheme="minorHAnsi"/>
                      <w:b/>
                      <w:bCs/>
                    </w:rPr>
                    <w:t>Technologies Used</w:t>
                  </w:r>
                </w:p>
              </w:tc>
              <w:tc>
                <w:tcPr>
                  <w:tcW w:w="7959" w:type="dxa"/>
                  <w:tcBorders>
                    <w:top w:val="nil"/>
                    <w:left w:val="nil"/>
                    <w:bottom w:val="single" w:sz="8" w:space="0" w:color="AEBAD5"/>
                    <w:right w:val="single" w:sz="8" w:space="0" w:color="AEBAD5"/>
                  </w:tcBorders>
                </w:tcPr>
                <w:p w:rsidR="007B6B92" w:rsidRDefault="007B6B92" w:rsidP="00F220E6">
                  <w:pPr>
                    <w:tabs>
                      <w:tab w:val="left" w:pos="152"/>
                    </w:tabs>
                    <w:spacing w:after="0" w:line="24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Django,</w:t>
                  </w:r>
                  <w:r w:rsidR="00EF1334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 w:rsidR="005F7D5A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Cs/>
                    </w:rPr>
                    <w:t xml:space="preserve">Jquery, </w:t>
                  </w:r>
                  <w:r w:rsidR="00B93B51">
                    <w:rPr>
                      <w:rFonts w:asciiTheme="minorHAnsi" w:hAnsiTheme="minorHAnsi" w:cstheme="minorHAnsi"/>
                      <w:bCs/>
                    </w:rPr>
                    <w:t>JavaScript</w:t>
                  </w:r>
                  <w:r>
                    <w:rPr>
                      <w:rFonts w:asciiTheme="minorHAnsi" w:hAnsiTheme="minorHAnsi" w:cstheme="minorHAnsi"/>
                      <w:bCs/>
                    </w:rPr>
                    <w:t>, SASS, Rake,</w:t>
                  </w:r>
                  <w:r w:rsidR="0008438A">
                    <w:rPr>
                      <w:rFonts w:asciiTheme="minorHAnsi" w:hAnsiTheme="minorHAnsi" w:cstheme="minorHAnsi"/>
                      <w:bCs/>
                    </w:rPr>
                    <w:t xml:space="preserve"> GIT</w:t>
                  </w:r>
                  <w:r w:rsidR="00585BED">
                    <w:rPr>
                      <w:rFonts w:asciiTheme="minorHAnsi" w:hAnsiTheme="minorHAnsi" w:cstheme="minorHAnsi"/>
                      <w:bCs/>
                    </w:rPr>
                    <w:t>, MongoDB</w:t>
                  </w:r>
                </w:p>
              </w:tc>
            </w:tr>
          </w:tbl>
          <w:p w:rsidR="00E95A30" w:rsidRPr="00E95A30" w:rsidRDefault="00762D4D" w:rsidP="00E95A3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65"/>
            </w:tblGrid>
            <w:tr w:rsidR="00E95A30" w:rsidRPr="00D87CE2" w:rsidTr="00131B7E">
              <w:trPr>
                <w:trHeight w:val="299"/>
              </w:trPr>
              <w:tc>
                <w:tcPr>
                  <w:tcW w:w="986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95A30" w:rsidRPr="00D87CE2" w:rsidRDefault="00E95A30" w:rsidP="00131B7E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Extra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-C</w:t>
                  </w:r>
                  <w:r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urricular Activities</w:t>
                  </w:r>
                </w:p>
              </w:tc>
            </w:tr>
            <w:tr w:rsidR="00E95A30" w:rsidRPr="00D87CE2" w:rsidTr="00131B7E">
              <w:trPr>
                <w:trHeight w:val="906"/>
              </w:trPr>
              <w:tc>
                <w:tcPr>
                  <w:tcW w:w="986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5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56"/>
                  </w:tblGrid>
                  <w:tr w:rsidR="00E95A30" w:rsidRPr="00D87CE2" w:rsidTr="00131B7E">
                    <w:trPr>
                      <w:trHeight w:val="372"/>
                    </w:trPr>
                    <w:tc>
                      <w:tcPr>
                        <w:tcW w:w="9556" w:type="dxa"/>
                      </w:tcPr>
                      <w:p w:rsidR="00E95A30" w:rsidRPr="007A541F" w:rsidRDefault="00E95A30" w:rsidP="00131B7E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Lab Administrator for Software Systems Lab, Computer Science and Engineering Department.</w:t>
                        </w:r>
                      </w:p>
                      <w:p w:rsidR="00E95A30" w:rsidRPr="005B416B" w:rsidRDefault="00E95A30" w:rsidP="00131B7E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 xml:space="preserve">Senior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Executive at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Computer Science and Engineering Association (CSEA), NITC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  <w:bookmarkStart w:id="0" w:name="_GoBack"/>
                        <w:bookmarkEnd w:id="0"/>
                      </w:p>
                      <w:p w:rsidR="00E95A30" w:rsidRPr="00D87CE2" w:rsidRDefault="00E95A30" w:rsidP="00131B7E">
                        <w:pPr>
                          <w:pStyle w:val="Style1"/>
                          <w:tabs>
                            <w:tab w:val="left" w:pos="152"/>
                          </w:tabs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 xml:space="preserve">rganizer at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</w:rPr>
                          <w:t>TEDxNITCalicut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</w:rPr>
                          <w:t xml:space="preserve">. (An independently organized TED </w:t>
                        </w:r>
                        <w:r w:rsidRPr="00D87CE2">
                          <w:rPr>
                            <w:rFonts w:asciiTheme="minorHAnsi" w:hAnsiTheme="minorHAnsi" w:cstheme="minorHAnsi"/>
                          </w:rPr>
                          <w:t>event)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</w:t>
                        </w:r>
                      </w:p>
                    </w:tc>
                  </w:tr>
                </w:tbl>
                <w:p w:rsidR="00E95A30" w:rsidRPr="00D87CE2" w:rsidRDefault="00E95A30" w:rsidP="00131B7E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A44454" w:rsidRPr="00E95A30" w:rsidRDefault="00A44454" w:rsidP="00E95A3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E54936" w:rsidRPr="00E54936" w:rsidTr="00276EA0">
        <w:trPr>
          <w:gridAfter w:val="1"/>
          <w:wAfter w:w="131" w:type="dxa"/>
          <w:trHeight w:val="72"/>
        </w:trPr>
        <w:tc>
          <w:tcPr>
            <w:tcW w:w="10339" w:type="dxa"/>
            <w:gridSpan w:val="5"/>
          </w:tcPr>
          <w:p w:rsidR="00E54936" w:rsidRPr="00276EA0" w:rsidRDefault="00E54936" w:rsidP="00484F50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</w:tr>
      <w:tr w:rsidR="003303B1" w:rsidRPr="00D87CE2" w:rsidTr="00276EA0">
        <w:trPr>
          <w:gridBefore w:val="1"/>
          <w:gridAfter w:val="2"/>
          <w:wBefore w:w="90" w:type="dxa"/>
          <w:wAfter w:w="390" w:type="dxa"/>
          <w:trHeight w:val="753"/>
        </w:trPr>
        <w:tc>
          <w:tcPr>
            <w:tcW w:w="9990" w:type="dxa"/>
            <w:gridSpan w:val="3"/>
            <w:tcBorders>
              <w:top w:val="single" w:sz="8" w:space="0" w:color="AEBAD5"/>
            </w:tcBorders>
          </w:tcPr>
          <w:tbl>
            <w:tblPr>
              <w:tblW w:w="978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double" w:sz="6" w:space="0" w:color="AEBAD5"/>
                <w:insideV w:val="double" w:sz="6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782"/>
            </w:tblGrid>
            <w:tr w:rsidR="00EA0065" w:rsidRPr="00D87CE2" w:rsidTr="002617BF">
              <w:trPr>
                <w:trHeight w:val="106"/>
              </w:trPr>
              <w:tc>
                <w:tcPr>
                  <w:tcW w:w="9782" w:type="dxa"/>
                  <w:tcBorders>
                    <w:top w:val="nil"/>
                    <w:bottom w:val="double" w:sz="6" w:space="0" w:color="AEBAD5"/>
                  </w:tcBorders>
                  <w:shd w:val="clear" w:color="auto" w:fill="EAEDF4"/>
                </w:tcPr>
                <w:p w:rsidR="00EA0065" w:rsidRPr="00D87CE2" w:rsidRDefault="00496717" w:rsidP="00276EA0">
                  <w:pPr>
                    <w:tabs>
                      <w:tab w:val="left" w:pos="152"/>
                    </w:tabs>
                    <w:spacing w:after="0" w:line="240" w:lineRule="auto"/>
                    <w:ind w:right="2485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</w:pPr>
                  <w:r>
                    <w:br w:type="page"/>
                  </w:r>
                  <w:r w:rsidR="00EA0065" w:rsidRPr="00D87CE2">
                    <w:rPr>
                      <w:rFonts w:asciiTheme="minorHAnsi" w:hAnsiTheme="minorHAnsi" w:cstheme="minorHAnsi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EA0065" w:rsidRPr="00D87CE2" w:rsidTr="002617BF">
              <w:trPr>
                <w:trHeight w:val="186"/>
              </w:trPr>
              <w:tc>
                <w:tcPr>
                  <w:tcW w:w="9782" w:type="dxa"/>
                  <w:tcBorders>
                    <w:top w:val="double" w:sz="6" w:space="0" w:color="AEBAD5"/>
                  </w:tcBorders>
                </w:tcPr>
                <w:tbl>
                  <w:tblPr>
                    <w:tblW w:w="882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5"/>
                    <w:gridCol w:w="7313"/>
                    <w:gridCol w:w="518"/>
                  </w:tblGrid>
                  <w:tr w:rsidR="009624BD" w:rsidRPr="00D87CE2" w:rsidTr="00276EA0">
                    <w:trPr>
                      <w:gridAfter w:val="1"/>
                      <w:wAfter w:w="518" w:type="dxa"/>
                      <w:trHeight w:val="149"/>
                    </w:trPr>
                    <w:tc>
                      <w:tcPr>
                        <w:tcW w:w="995" w:type="dxa"/>
                      </w:tcPr>
                      <w:p w:rsidR="00EA0065" w:rsidRPr="00D87CE2" w:rsidRDefault="0008438A" w:rsidP="00FA3ACF">
                        <w:pPr>
                          <w:tabs>
                            <w:tab w:val="left" w:pos="152"/>
                          </w:tabs>
                          <w:spacing w:before="80"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Interest</w:t>
                        </w:r>
                      </w:p>
                    </w:tc>
                    <w:tc>
                      <w:tcPr>
                        <w:tcW w:w="7313" w:type="dxa"/>
                      </w:tcPr>
                      <w:p w:rsidR="004A5B7B" w:rsidRPr="00D87CE2" w:rsidRDefault="00EC2585" w:rsidP="00C32419">
                        <w:pPr>
                          <w:tabs>
                            <w:tab w:val="left" w:pos="152"/>
                            <w:tab w:val="left" w:pos="8766"/>
                          </w:tabs>
                          <w:spacing w:before="80" w:after="0" w:line="240" w:lineRule="auto"/>
                          <w:ind w:right="-43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Programming</w:t>
                        </w:r>
                        <w:r w:rsidR="00E00B9A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C3241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System Security, Virtualization and</w:t>
                        </w:r>
                        <w:r w:rsidR="007B6B9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have been working on to improve my skil</w:t>
                        </w:r>
                        <w:r w:rsidR="004A5B7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ls and knowledge on the s</w:t>
                        </w:r>
                        <w:r w:rsidR="00332168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ame</w:t>
                        </w:r>
                        <w:r w:rsidR="004A5B7B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.</w:t>
                        </w:r>
                      </w:p>
                    </w:tc>
                  </w:tr>
                  <w:tr w:rsidR="00EA0065" w:rsidRPr="00D87CE2" w:rsidTr="00276EA0">
                    <w:trPr>
                      <w:trHeight w:val="133"/>
                    </w:trPr>
                    <w:tc>
                      <w:tcPr>
                        <w:tcW w:w="995" w:type="dxa"/>
                      </w:tcPr>
                      <w:p w:rsidR="00EA0065" w:rsidRPr="00D87CE2" w:rsidRDefault="00EA0065" w:rsidP="00FA3ACF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</w:pPr>
                        <w:r w:rsidRPr="00D87CE2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>Hobbies</w:t>
                        </w:r>
                      </w:p>
                    </w:tc>
                    <w:tc>
                      <w:tcPr>
                        <w:tcW w:w="7831" w:type="dxa"/>
                        <w:gridSpan w:val="2"/>
                      </w:tcPr>
                      <w:p w:rsidR="00EA0065" w:rsidRPr="00D87CE2" w:rsidRDefault="007B6B92" w:rsidP="007B6B92">
                        <w:pPr>
                          <w:tabs>
                            <w:tab w:val="left" w:pos="152"/>
                          </w:tabs>
                          <w:spacing w:after="0" w:line="240" w:lineRule="auto"/>
                          <w:jc w:val="left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Basketball, Badminton</w:t>
                        </w:r>
                        <w:r w:rsidR="00EA0065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 Chess</w:t>
                        </w:r>
                        <w:r w:rsidR="003F4D7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,</w:t>
                        </w:r>
                        <w:r w:rsidR="003F4759" w:rsidRPr="00D87CE2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Fiction movies</w:t>
                        </w:r>
                      </w:p>
                    </w:tc>
                  </w:tr>
                </w:tbl>
                <w:p w:rsidR="00EA0065" w:rsidRPr="00D87CE2" w:rsidRDefault="00EA0065" w:rsidP="00484F50">
                  <w:pPr>
                    <w:tabs>
                      <w:tab w:val="left" w:pos="152"/>
                    </w:tabs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</w:tc>
            </w:tr>
          </w:tbl>
          <w:p w:rsidR="002510AA" w:rsidRPr="00815371" w:rsidRDefault="002510AA" w:rsidP="009242FA">
            <w:pPr>
              <w:tabs>
                <w:tab w:val="left" w:pos="152"/>
              </w:tabs>
              <w:spacing w:before="0"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1F4BD0" w:rsidRPr="00D87CE2" w:rsidRDefault="001F4BD0" w:rsidP="002E10B1">
      <w:pPr>
        <w:rPr>
          <w:rFonts w:asciiTheme="minorHAnsi" w:hAnsiTheme="minorHAnsi" w:cstheme="minorHAnsi"/>
        </w:rPr>
      </w:pPr>
    </w:p>
    <w:sectPr w:rsidR="001F4BD0" w:rsidRPr="00D87CE2" w:rsidSect="002617BF">
      <w:pgSz w:w="11906" w:h="16838"/>
      <w:pgMar w:top="990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143" w:rsidRDefault="00950143" w:rsidP="004B7270">
      <w:pPr>
        <w:spacing w:before="0" w:after="0" w:line="240" w:lineRule="auto"/>
      </w:pPr>
      <w:r>
        <w:separator/>
      </w:r>
    </w:p>
  </w:endnote>
  <w:endnote w:type="continuationSeparator" w:id="0">
    <w:p w:rsidR="00950143" w:rsidRDefault="00950143" w:rsidP="004B72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eiryo"/>
    <w:charset w:val="80"/>
    <w:family w:val="roman"/>
    <w:pitch w:val="variable"/>
    <w:sig w:usb0="00000000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143" w:rsidRDefault="00950143" w:rsidP="004B7270">
      <w:pPr>
        <w:spacing w:before="0" w:after="0" w:line="240" w:lineRule="auto"/>
      </w:pPr>
      <w:r>
        <w:separator/>
      </w:r>
    </w:p>
  </w:footnote>
  <w:footnote w:type="continuationSeparator" w:id="0">
    <w:p w:rsidR="00950143" w:rsidRDefault="00950143" w:rsidP="004B72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0E61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90EB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8860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98E4A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5859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3AF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4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167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E2F1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52549"/>
    <w:multiLevelType w:val="hybridMultilevel"/>
    <w:tmpl w:val="135E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B4EC8"/>
    <w:multiLevelType w:val="hybridMultilevel"/>
    <w:tmpl w:val="09B2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A27E9"/>
    <w:multiLevelType w:val="hybridMultilevel"/>
    <w:tmpl w:val="98A2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4B7C3A"/>
    <w:multiLevelType w:val="hybridMultilevel"/>
    <w:tmpl w:val="3870B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2973925"/>
    <w:multiLevelType w:val="hybridMultilevel"/>
    <w:tmpl w:val="F93E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25E03"/>
    <w:multiLevelType w:val="hybridMultilevel"/>
    <w:tmpl w:val="6132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37E75"/>
    <w:multiLevelType w:val="hybridMultilevel"/>
    <w:tmpl w:val="1272FE22"/>
    <w:lvl w:ilvl="0" w:tplc="788E5B0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F2B9E"/>
    <w:multiLevelType w:val="hybridMultilevel"/>
    <w:tmpl w:val="EF1C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F3818"/>
    <w:multiLevelType w:val="hybridMultilevel"/>
    <w:tmpl w:val="76AC0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A6E74"/>
    <w:multiLevelType w:val="hybridMultilevel"/>
    <w:tmpl w:val="58D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16"/>
  </w:num>
  <w:num w:numId="5">
    <w:abstractNumId w:val="21"/>
  </w:num>
  <w:num w:numId="6">
    <w:abstractNumId w:val="23"/>
  </w:num>
  <w:num w:numId="7">
    <w:abstractNumId w:val="24"/>
  </w:num>
  <w:num w:numId="8">
    <w:abstractNumId w:val="18"/>
  </w:num>
  <w:num w:numId="9">
    <w:abstractNumId w:val="12"/>
  </w:num>
  <w:num w:numId="10">
    <w:abstractNumId w:val="15"/>
  </w:num>
  <w:num w:numId="11">
    <w:abstractNumId w:val="10"/>
  </w:num>
  <w:num w:numId="12">
    <w:abstractNumId w:val="9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5"/>
  </w:num>
  <w:num w:numId="24">
    <w:abstractNumId w:val="11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CF"/>
    <w:rsid w:val="0000164E"/>
    <w:rsid w:val="00005708"/>
    <w:rsid w:val="00013A33"/>
    <w:rsid w:val="00022178"/>
    <w:rsid w:val="000236FB"/>
    <w:rsid w:val="00025358"/>
    <w:rsid w:val="000308A3"/>
    <w:rsid w:val="00031EDD"/>
    <w:rsid w:val="000412C0"/>
    <w:rsid w:val="0005447A"/>
    <w:rsid w:val="00056155"/>
    <w:rsid w:val="0006114E"/>
    <w:rsid w:val="00062444"/>
    <w:rsid w:val="00062AD3"/>
    <w:rsid w:val="0006303D"/>
    <w:rsid w:val="0006375D"/>
    <w:rsid w:val="000674AB"/>
    <w:rsid w:val="0007197F"/>
    <w:rsid w:val="00075F81"/>
    <w:rsid w:val="000771B5"/>
    <w:rsid w:val="00083491"/>
    <w:rsid w:val="0008438A"/>
    <w:rsid w:val="00091179"/>
    <w:rsid w:val="0009135A"/>
    <w:rsid w:val="000979CA"/>
    <w:rsid w:val="000A0BC5"/>
    <w:rsid w:val="000A0F87"/>
    <w:rsid w:val="000A3F2D"/>
    <w:rsid w:val="000B41A4"/>
    <w:rsid w:val="000D15F9"/>
    <w:rsid w:val="000D2045"/>
    <w:rsid w:val="000D44DE"/>
    <w:rsid w:val="000D54D7"/>
    <w:rsid w:val="000F02D1"/>
    <w:rsid w:val="00101C3B"/>
    <w:rsid w:val="001134C0"/>
    <w:rsid w:val="001211DC"/>
    <w:rsid w:val="00123286"/>
    <w:rsid w:val="00130370"/>
    <w:rsid w:val="00134319"/>
    <w:rsid w:val="001375F8"/>
    <w:rsid w:val="00160A21"/>
    <w:rsid w:val="00160CB0"/>
    <w:rsid w:val="001630BA"/>
    <w:rsid w:val="001757EF"/>
    <w:rsid w:val="001820A6"/>
    <w:rsid w:val="0018220B"/>
    <w:rsid w:val="001A7212"/>
    <w:rsid w:val="001B12D6"/>
    <w:rsid w:val="001B1C77"/>
    <w:rsid w:val="001B3993"/>
    <w:rsid w:val="001B7616"/>
    <w:rsid w:val="001C6C13"/>
    <w:rsid w:val="001D43E4"/>
    <w:rsid w:val="001E480E"/>
    <w:rsid w:val="001F14C4"/>
    <w:rsid w:val="001F4BD0"/>
    <w:rsid w:val="002004E0"/>
    <w:rsid w:val="002010DE"/>
    <w:rsid w:val="00215B45"/>
    <w:rsid w:val="00223446"/>
    <w:rsid w:val="0023204F"/>
    <w:rsid w:val="00234648"/>
    <w:rsid w:val="002510AA"/>
    <w:rsid w:val="00256B4D"/>
    <w:rsid w:val="002571D8"/>
    <w:rsid w:val="002617BF"/>
    <w:rsid w:val="00263040"/>
    <w:rsid w:val="00276EA0"/>
    <w:rsid w:val="00281A86"/>
    <w:rsid w:val="00281B61"/>
    <w:rsid w:val="00297F6E"/>
    <w:rsid w:val="002A3F70"/>
    <w:rsid w:val="002A6463"/>
    <w:rsid w:val="002B4B6A"/>
    <w:rsid w:val="002B5142"/>
    <w:rsid w:val="002C117D"/>
    <w:rsid w:val="002C35B4"/>
    <w:rsid w:val="002C70A8"/>
    <w:rsid w:val="002D0210"/>
    <w:rsid w:val="002D44B0"/>
    <w:rsid w:val="002D6125"/>
    <w:rsid w:val="002E076A"/>
    <w:rsid w:val="002E10B1"/>
    <w:rsid w:val="002E2DD0"/>
    <w:rsid w:val="002E699B"/>
    <w:rsid w:val="002F200F"/>
    <w:rsid w:val="002F2858"/>
    <w:rsid w:val="00301E5F"/>
    <w:rsid w:val="00310501"/>
    <w:rsid w:val="003143D8"/>
    <w:rsid w:val="00314A5F"/>
    <w:rsid w:val="00315076"/>
    <w:rsid w:val="003200AA"/>
    <w:rsid w:val="003218DA"/>
    <w:rsid w:val="003303B1"/>
    <w:rsid w:val="00332168"/>
    <w:rsid w:val="0033356E"/>
    <w:rsid w:val="00336255"/>
    <w:rsid w:val="00341843"/>
    <w:rsid w:val="00341E95"/>
    <w:rsid w:val="003421E6"/>
    <w:rsid w:val="0036760F"/>
    <w:rsid w:val="0039151B"/>
    <w:rsid w:val="00391C8D"/>
    <w:rsid w:val="003931A5"/>
    <w:rsid w:val="003B2EAA"/>
    <w:rsid w:val="003C1DDC"/>
    <w:rsid w:val="003E53BF"/>
    <w:rsid w:val="003F4759"/>
    <w:rsid w:val="003F4D76"/>
    <w:rsid w:val="003F6AF1"/>
    <w:rsid w:val="00402E79"/>
    <w:rsid w:val="004256FD"/>
    <w:rsid w:val="004263F4"/>
    <w:rsid w:val="00441751"/>
    <w:rsid w:val="00443A0B"/>
    <w:rsid w:val="00450EB4"/>
    <w:rsid w:val="00455EF9"/>
    <w:rsid w:val="00463F64"/>
    <w:rsid w:val="0047382C"/>
    <w:rsid w:val="00484A1B"/>
    <w:rsid w:val="00484F50"/>
    <w:rsid w:val="004862CF"/>
    <w:rsid w:val="0048765D"/>
    <w:rsid w:val="00491311"/>
    <w:rsid w:val="00491594"/>
    <w:rsid w:val="004923CC"/>
    <w:rsid w:val="00496717"/>
    <w:rsid w:val="004A5B7B"/>
    <w:rsid w:val="004B7270"/>
    <w:rsid w:val="004D19B1"/>
    <w:rsid w:val="004D27A9"/>
    <w:rsid w:val="004D41C9"/>
    <w:rsid w:val="004D7BA2"/>
    <w:rsid w:val="00504C88"/>
    <w:rsid w:val="00510CC9"/>
    <w:rsid w:val="005117FF"/>
    <w:rsid w:val="005147F9"/>
    <w:rsid w:val="00515A26"/>
    <w:rsid w:val="00532D43"/>
    <w:rsid w:val="00544ACF"/>
    <w:rsid w:val="005475B0"/>
    <w:rsid w:val="005556B7"/>
    <w:rsid w:val="00555FC9"/>
    <w:rsid w:val="00562696"/>
    <w:rsid w:val="00563871"/>
    <w:rsid w:val="00566192"/>
    <w:rsid w:val="00575ADD"/>
    <w:rsid w:val="00576FBF"/>
    <w:rsid w:val="00581C9F"/>
    <w:rsid w:val="00585BED"/>
    <w:rsid w:val="0059720A"/>
    <w:rsid w:val="005A0B3D"/>
    <w:rsid w:val="005A0E02"/>
    <w:rsid w:val="005A4369"/>
    <w:rsid w:val="005B416B"/>
    <w:rsid w:val="005B5AEE"/>
    <w:rsid w:val="005C4C43"/>
    <w:rsid w:val="005D005B"/>
    <w:rsid w:val="005D52F4"/>
    <w:rsid w:val="005E5BE3"/>
    <w:rsid w:val="005E755A"/>
    <w:rsid w:val="005F579F"/>
    <w:rsid w:val="005F7D5A"/>
    <w:rsid w:val="00600E5B"/>
    <w:rsid w:val="006068F3"/>
    <w:rsid w:val="00606CB9"/>
    <w:rsid w:val="0061283C"/>
    <w:rsid w:val="00633596"/>
    <w:rsid w:val="00641208"/>
    <w:rsid w:val="00644E45"/>
    <w:rsid w:val="0065257D"/>
    <w:rsid w:val="006552AC"/>
    <w:rsid w:val="006552DF"/>
    <w:rsid w:val="00660D09"/>
    <w:rsid w:val="00664A14"/>
    <w:rsid w:val="00664D0E"/>
    <w:rsid w:val="0067459C"/>
    <w:rsid w:val="00674CFF"/>
    <w:rsid w:val="0067656F"/>
    <w:rsid w:val="006829D3"/>
    <w:rsid w:val="00682CD6"/>
    <w:rsid w:val="00694E29"/>
    <w:rsid w:val="00695A32"/>
    <w:rsid w:val="00697A9A"/>
    <w:rsid w:val="006A3822"/>
    <w:rsid w:val="006A580D"/>
    <w:rsid w:val="006A7783"/>
    <w:rsid w:val="006B1908"/>
    <w:rsid w:val="006B565A"/>
    <w:rsid w:val="006B7812"/>
    <w:rsid w:val="006E1FB6"/>
    <w:rsid w:val="006E5165"/>
    <w:rsid w:val="006E5ABB"/>
    <w:rsid w:val="006F3FD7"/>
    <w:rsid w:val="006F6910"/>
    <w:rsid w:val="006F6C5A"/>
    <w:rsid w:val="00716559"/>
    <w:rsid w:val="00717B16"/>
    <w:rsid w:val="0073451A"/>
    <w:rsid w:val="00741CE6"/>
    <w:rsid w:val="00747D6F"/>
    <w:rsid w:val="00761577"/>
    <w:rsid w:val="00761DBB"/>
    <w:rsid w:val="00762D4D"/>
    <w:rsid w:val="00791463"/>
    <w:rsid w:val="00793EE3"/>
    <w:rsid w:val="00797B70"/>
    <w:rsid w:val="007A0775"/>
    <w:rsid w:val="007A2A7F"/>
    <w:rsid w:val="007A541F"/>
    <w:rsid w:val="007B11F3"/>
    <w:rsid w:val="007B3F45"/>
    <w:rsid w:val="007B4E98"/>
    <w:rsid w:val="007B6B92"/>
    <w:rsid w:val="007C5D48"/>
    <w:rsid w:val="007D405D"/>
    <w:rsid w:val="007E70AC"/>
    <w:rsid w:val="007F0C47"/>
    <w:rsid w:val="007F1FA5"/>
    <w:rsid w:val="007F591F"/>
    <w:rsid w:val="00802E86"/>
    <w:rsid w:val="00814AFE"/>
    <w:rsid w:val="00815371"/>
    <w:rsid w:val="00825BBC"/>
    <w:rsid w:val="008312AB"/>
    <w:rsid w:val="008410DE"/>
    <w:rsid w:val="00850E80"/>
    <w:rsid w:val="00853F62"/>
    <w:rsid w:val="0086351A"/>
    <w:rsid w:val="0086485F"/>
    <w:rsid w:val="00864960"/>
    <w:rsid w:val="00866F9F"/>
    <w:rsid w:val="00883108"/>
    <w:rsid w:val="008851C9"/>
    <w:rsid w:val="00886F7C"/>
    <w:rsid w:val="00894759"/>
    <w:rsid w:val="00897F7D"/>
    <w:rsid w:val="008B4B33"/>
    <w:rsid w:val="008D22D4"/>
    <w:rsid w:val="008D653C"/>
    <w:rsid w:val="008E53E7"/>
    <w:rsid w:val="00905E7E"/>
    <w:rsid w:val="00907B25"/>
    <w:rsid w:val="00911899"/>
    <w:rsid w:val="00912180"/>
    <w:rsid w:val="00914EC1"/>
    <w:rsid w:val="009242FA"/>
    <w:rsid w:val="009249B3"/>
    <w:rsid w:val="00934ED5"/>
    <w:rsid w:val="009452AB"/>
    <w:rsid w:val="009452E6"/>
    <w:rsid w:val="00950143"/>
    <w:rsid w:val="009624BD"/>
    <w:rsid w:val="0098527E"/>
    <w:rsid w:val="00990106"/>
    <w:rsid w:val="009A5F3D"/>
    <w:rsid w:val="009A6085"/>
    <w:rsid w:val="009B1017"/>
    <w:rsid w:val="009B417B"/>
    <w:rsid w:val="009D0521"/>
    <w:rsid w:val="009E26FA"/>
    <w:rsid w:val="009E68FA"/>
    <w:rsid w:val="009E6C45"/>
    <w:rsid w:val="009F2545"/>
    <w:rsid w:val="009F2958"/>
    <w:rsid w:val="009F32CE"/>
    <w:rsid w:val="009F6E4D"/>
    <w:rsid w:val="009F79C8"/>
    <w:rsid w:val="00A0268A"/>
    <w:rsid w:val="00A10931"/>
    <w:rsid w:val="00A11D0D"/>
    <w:rsid w:val="00A302B5"/>
    <w:rsid w:val="00A34C4E"/>
    <w:rsid w:val="00A43C49"/>
    <w:rsid w:val="00A44454"/>
    <w:rsid w:val="00A47C15"/>
    <w:rsid w:val="00A512D8"/>
    <w:rsid w:val="00A73E2E"/>
    <w:rsid w:val="00A74EDD"/>
    <w:rsid w:val="00A83D0F"/>
    <w:rsid w:val="00A84074"/>
    <w:rsid w:val="00A9577F"/>
    <w:rsid w:val="00AC4D1C"/>
    <w:rsid w:val="00AC688E"/>
    <w:rsid w:val="00AE0BED"/>
    <w:rsid w:val="00AE1337"/>
    <w:rsid w:val="00B00B63"/>
    <w:rsid w:val="00B15356"/>
    <w:rsid w:val="00B240B4"/>
    <w:rsid w:val="00B24BC0"/>
    <w:rsid w:val="00B31067"/>
    <w:rsid w:val="00B34E7A"/>
    <w:rsid w:val="00B473C9"/>
    <w:rsid w:val="00B508D4"/>
    <w:rsid w:val="00B579A6"/>
    <w:rsid w:val="00B62ADF"/>
    <w:rsid w:val="00B65F7A"/>
    <w:rsid w:val="00B7686B"/>
    <w:rsid w:val="00B776D5"/>
    <w:rsid w:val="00B84AA4"/>
    <w:rsid w:val="00B93B51"/>
    <w:rsid w:val="00B93F0C"/>
    <w:rsid w:val="00B96245"/>
    <w:rsid w:val="00BA310E"/>
    <w:rsid w:val="00BA6043"/>
    <w:rsid w:val="00BA7911"/>
    <w:rsid w:val="00BB17F5"/>
    <w:rsid w:val="00BC2155"/>
    <w:rsid w:val="00BE69E8"/>
    <w:rsid w:val="00BE76CE"/>
    <w:rsid w:val="00BF0E24"/>
    <w:rsid w:val="00BF5059"/>
    <w:rsid w:val="00C00929"/>
    <w:rsid w:val="00C04E49"/>
    <w:rsid w:val="00C10255"/>
    <w:rsid w:val="00C13F2E"/>
    <w:rsid w:val="00C30734"/>
    <w:rsid w:val="00C32419"/>
    <w:rsid w:val="00C351AC"/>
    <w:rsid w:val="00C35532"/>
    <w:rsid w:val="00C41E6A"/>
    <w:rsid w:val="00C528C1"/>
    <w:rsid w:val="00C53267"/>
    <w:rsid w:val="00C546D7"/>
    <w:rsid w:val="00C559EF"/>
    <w:rsid w:val="00C6304C"/>
    <w:rsid w:val="00C64FA8"/>
    <w:rsid w:val="00C679C5"/>
    <w:rsid w:val="00C73002"/>
    <w:rsid w:val="00C77373"/>
    <w:rsid w:val="00C82477"/>
    <w:rsid w:val="00C87ACB"/>
    <w:rsid w:val="00C9567E"/>
    <w:rsid w:val="00CA4EDD"/>
    <w:rsid w:val="00CA6E52"/>
    <w:rsid w:val="00CB039F"/>
    <w:rsid w:val="00CC45A2"/>
    <w:rsid w:val="00CC4670"/>
    <w:rsid w:val="00CD0C7C"/>
    <w:rsid w:val="00CE1BD0"/>
    <w:rsid w:val="00CE7D96"/>
    <w:rsid w:val="00CF6555"/>
    <w:rsid w:val="00D13927"/>
    <w:rsid w:val="00D14A82"/>
    <w:rsid w:val="00D36249"/>
    <w:rsid w:val="00D4441B"/>
    <w:rsid w:val="00D44FB9"/>
    <w:rsid w:val="00D45B41"/>
    <w:rsid w:val="00D51AE4"/>
    <w:rsid w:val="00D566EC"/>
    <w:rsid w:val="00D67DE7"/>
    <w:rsid w:val="00D824BB"/>
    <w:rsid w:val="00D87CE2"/>
    <w:rsid w:val="00D91ECD"/>
    <w:rsid w:val="00D955DE"/>
    <w:rsid w:val="00D961CE"/>
    <w:rsid w:val="00DA19FF"/>
    <w:rsid w:val="00DA6475"/>
    <w:rsid w:val="00DB2672"/>
    <w:rsid w:val="00DB4D99"/>
    <w:rsid w:val="00DB5A85"/>
    <w:rsid w:val="00DB7A4B"/>
    <w:rsid w:val="00DD12DB"/>
    <w:rsid w:val="00DD5FB3"/>
    <w:rsid w:val="00DD6344"/>
    <w:rsid w:val="00DD742A"/>
    <w:rsid w:val="00DE2EAE"/>
    <w:rsid w:val="00DE5B71"/>
    <w:rsid w:val="00DF0DE9"/>
    <w:rsid w:val="00E00B9A"/>
    <w:rsid w:val="00E11705"/>
    <w:rsid w:val="00E11F37"/>
    <w:rsid w:val="00E20EF8"/>
    <w:rsid w:val="00E212E6"/>
    <w:rsid w:val="00E354CE"/>
    <w:rsid w:val="00E360B0"/>
    <w:rsid w:val="00E36356"/>
    <w:rsid w:val="00E54936"/>
    <w:rsid w:val="00E618EF"/>
    <w:rsid w:val="00E658A8"/>
    <w:rsid w:val="00E76B51"/>
    <w:rsid w:val="00E82EA0"/>
    <w:rsid w:val="00E84F5B"/>
    <w:rsid w:val="00E92E4D"/>
    <w:rsid w:val="00E93F7B"/>
    <w:rsid w:val="00E95A30"/>
    <w:rsid w:val="00E9796A"/>
    <w:rsid w:val="00EA0065"/>
    <w:rsid w:val="00EA3AFC"/>
    <w:rsid w:val="00EA3B2E"/>
    <w:rsid w:val="00EA49A9"/>
    <w:rsid w:val="00EB655E"/>
    <w:rsid w:val="00EC2585"/>
    <w:rsid w:val="00EC5869"/>
    <w:rsid w:val="00EC6635"/>
    <w:rsid w:val="00ED023E"/>
    <w:rsid w:val="00ED4275"/>
    <w:rsid w:val="00ED5034"/>
    <w:rsid w:val="00ED6195"/>
    <w:rsid w:val="00EE2A46"/>
    <w:rsid w:val="00EE2EE8"/>
    <w:rsid w:val="00EF1334"/>
    <w:rsid w:val="00EF14D5"/>
    <w:rsid w:val="00F029EF"/>
    <w:rsid w:val="00F07C30"/>
    <w:rsid w:val="00F11C3B"/>
    <w:rsid w:val="00F16545"/>
    <w:rsid w:val="00F220E6"/>
    <w:rsid w:val="00F233C5"/>
    <w:rsid w:val="00F35B76"/>
    <w:rsid w:val="00F36936"/>
    <w:rsid w:val="00F372E9"/>
    <w:rsid w:val="00F453E2"/>
    <w:rsid w:val="00F52298"/>
    <w:rsid w:val="00F62872"/>
    <w:rsid w:val="00F65FFE"/>
    <w:rsid w:val="00F664E4"/>
    <w:rsid w:val="00F711C7"/>
    <w:rsid w:val="00F80C49"/>
    <w:rsid w:val="00F83306"/>
    <w:rsid w:val="00F92A83"/>
    <w:rsid w:val="00F97588"/>
    <w:rsid w:val="00FA3ACF"/>
    <w:rsid w:val="00FA4633"/>
    <w:rsid w:val="00FA7B5B"/>
    <w:rsid w:val="00FB13F0"/>
    <w:rsid w:val="00FC63B4"/>
    <w:rsid w:val="00FE2BC3"/>
    <w:rsid w:val="00FF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936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0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4B727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0"/>
    <w:rPr>
      <w:lang w:val="en-US" w:eastAsia="en-US" w:bidi="en-US"/>
    </w:rPr>
  </w:style>
  <w:style w:type="paragraph" w:customStyle="1" w:styleId="Style1">
    <w:name w:val="Style1"/>
    <w:basedOn w:val="ListParagraph"/>
    <w:qFormat/>
    <w:rsid w:val="00674CFF"/>
    <w:pPr>
      <w:numPr>
        <w:numId w:val="8"/>
      </w:numPr>
      <w:spacing w:before="0" w:after="0" w:line="240" w:lineRule="auto"/>
      <w:jc w:val="left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iyushroshan/tedxnitcalicu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nitc.ac.i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iyushroshan@gmail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github.com/piyushrosha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piyushroshan/Tathva1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HAT\AppData\Local\Temp\Rar$DI54.232\Professional-Resume-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4E670-917D-44C9-8874-4FF492F7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Professional-Resume-3.dotx</Template>
  <TotalTime>24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ROSH4N</dc:creator>
  <cp:lastModifiedBy>roshan</cp:lastModifiedBy>
  <cp:revision>3</cp:revision>
  <cp:lastPrinted>2013-08-13T14:31:00Z</cp:lastPrinted>
  <dcterms:created xsi:type="dcterms:W3CDTF">2013-08-14T03:00:00Z</dcterms:created>
  <dcterms:modified xsi:type="dcterms:W3CDTF">2013-08-14T03:24:00Z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